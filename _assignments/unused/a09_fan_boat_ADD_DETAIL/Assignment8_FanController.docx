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D4" w:rsidRDefault="00805BD8" w:rsidP="002604CA">
      <w:pPr>
        <w:pStyle w:val="Title"/>
        <w:jc w:val="center"/>
      </w:pPr>
      <w:r>
        <w:t xml:space="preserve">ITP </w:t>
      </w:r>
      <w:r w:rsidR="007D2963">
        <w:t>348</w:t>
      </w:r>
      <w:r>
        <w:t xml:space="preserve">: </w:t>
      </w:r>
      <w:r w:rsidR="007D2963">
        <w:t>Physical Computing</w:t>
      </w:r>
    </w:p>
    <w:p w:rsidR="00805BD8" w:rsidRDefault="007D2963" w:rsidP="002604CA">
      <w:pPr>
        <w:pStyle w:val="Heading1"/>
        <w:tabs>
          <w:tab w:val="right" w:pos="9360"/>
        </w:tabs>
        <w:spacing w:before="0"/>
      </w:pPr>
      <w:r>
        <w:t>Assignment 8: Fan Controller</w:t>
      </w:r>
      <w:r w:rsidR="00F91DF4">
        <w:t xml:space="preserve"> </w:t>
      </w:r>
      <w:r w:rsidR="00805BD8">
        <w:tab/>
      </w:r>
    </w:p>
    <w:p w:rsidR="00805BD8" w:rsidRDefault="002604CA" w:rsidP="00805BD8">
      <w:pPr>
        <w:pStyle w:val="Heading1"/>
      </w:pPr>
      <w:r>
        <w:t>Goals</w:t>
      </w:r>
    </w:p>
    <w:p w:rsidR="007D2963" w:rsidRDefault="007D2963" w:rsidP="007D2963">
      <w:pPr>
        <w:pStyle w:val="ListParagraph"/>
        <w:numPr>
          <w:ilvl w:val="0"/>
          <w:numId w:val="3"/>
        </w:numPr>
      </w:pPr>
      <w:r>
        <w:t>Connect and power a DC motor</w:t>
      </w:r>
    </w:p>
    <w:p w:rsidR="007D2963" w:rsidRDefault="007D2963" w:rsidP="007D2963">
      <w:pPr>
        <w:pStyle w:val="ListParagraph"/>
        <w:numPr>
          <w:ilvl w:val="0"/>
          <w:numId w:val="3"/>
        </w:numPr>
      </w:pPr>
      <w:r>
        <w:t>Connect and power a hobby servo</w:t>
      </w:r>
    </w:p>
    <w:p w:rsidR="007D2963" w:rsidRDefault="007D2963" w:rsidP="007D2963">
      <w:pPr>
        <w:pStyle w:val="ListParagraph"/>
        <w:numPr>
          <w:ilvl w:val="0"/>
          <w:numId w:val="3"/>
        </w:numPr>
      </w:pPr>
      <w:r>
        <w:t>Connect and use a trim potentiometer to control servo positioning</w:t>
      </w:r>
    </w:p>
    <w:p w:rsidR="007D2963" w:rsidRPr="007D2963" w:rsidRDefault="007D2963" w:rsidP="007D2963">
      <w:pPr>
        <w:pStyle w:val="ListParagraph"/>
        <w:numPr>
          <w:ilvl w:val="0"/>
          <w:numId w:val="3"/>
        </w:numPr>
      </w:pPr>
      <w:r>
        <w:t>Connect and use a push button</w:t>
      </w:r>
    </w:p>
    <w:p w:rsidR="002604CA" w:rsidRDefault="002604CA" w:rsidP="002604CA">
      <w:pPr>
        <w:pStyle w:val="Heading1"/>
      </w:pPr>
      <w:r>
        <w:t>Setup</w:t>
      </w:r>
    </w:p>
    <w:p w:rsidR="007D2963" w:rsidRDefault="007D2963" w:rsidP="007D2963">
      <w:r>
        <w:t>This assignment will use a DC motor and a servo to control a fan blade and rudder. Like airboats commonly used in the Florida Everglades, the combination of a fan and rudder help propel and steer the boat.</w:t>
      </w:r>
    </w:p>
    <w:p w:rsidR="007D2963" w:rsidRDefault="007D2963" w:rsidP="007D2963">
      <w:pPr>
        <w:keepNext/>
        <w:jc w:val="center"/>
      </w:pPr>
      <w:r>
        <w:rPr>
          <w:noProof/>
        </w:rPr>
        <w:drawing>
          <wp:inline distT="0" distB="0" distL="0" distR="0">
            <wp:extent cx="2324100" cy="1745188"/>
            <wp:effectExtent l="0" t="0" r="0" b="7620"/>
            <wp:docPr id="1" name="Picture 1" descr="Image result for airboat ru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irboat rud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649" cy="1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963" w:rsidRDefault="007D2963" w:rsidP="007D296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Tripadvisor.com</w:t>
      </w:r>
    </w:p>
    <w:p w:rsidR="007D2963" w:rsidRDefault="007D2963" w:rsidP="007D2963">
      <w:r>
        <w:t>The rudder positioning will be controlled by a trim potentiometer and will reposition when a push button is activated.</w:t>
      </w:r>
    </w:p>
    <w:p w:rsidR="007D2963" w:rsidRDefault="007D2963" w:rsidP="007D2963">
      <w:pPr>
        <w:pStyle w:val="Heading1"/>
      </w:pPr>
      <w:r>
        <w:t>Components:</w:t>
      </w:r>
    </w:p>
    <w:p w:rsidR="007D2963" w:rsidRDefault="007D2963" w:rsidP="007D2963">
      <w:pPr>
        <w:pStyle w:val="ListParagraph"/>
        <w:numPr>
          <w:ilvl w:val="0"/>
          <w:numId w:val="4"/>
        </w:numPr>
      </w:pPr>
      <w:r>
        <w:t>Argon</w:t>
      </w:r>
    </w:p>
    <w:p w:rsidR="007D2963" w:rsidRDefault="007D2963" w:rsidP="007D2963">
      <w:pPr>
        <w:pStyle w:val="ListParagraph"/>
        <w:numPr>
          <w:ilvl w:val="0"/>
          <w:numId w:val="4"/>
        </w:numPr>
      </w:pPr>
      <w:r>
        <w:t>Breadboard</w:t>
      </w:r>
    </w:p>
    <w:p w:rsidR="007D2963" w:rsidRDefault="007D2963" w:rsidP="007D2963">
      <w:pPr>
        <w:pStyle w:val="ListParagraph"/>
        <w:numPr>
          <w:ilvl w:val="0"/>
          <w:numId w:val="4"/>
        </w:numPr>
      </w:pPr>
      <w:r>
        <w:t>1 x TB6612FNG Motor Driver</w:t>
      </w:r>
    </w:p>
    <w:p w:rsidR="007D2963" w:rsidRDefault="007D2963" w:rsidP="007D2963">
      <w:pPr>
        <w:pStyle w:val="ListParagraph"/>
        <w:numPr>
          <w:ilvl w:val="0"/>
          <w:numId w:val="4"/>
        </w:numPr>
      </w:pPr>
      <w:r>
        <w:t xml:space="preserve">1 x Hobby </w:t>
      </w:r>
      <w:proofErr w:type="spellStart"/>
      <w:r>
        <w:t>Gearmotor</w:t>
      </w:r>
      <w:proofErr w:type="spellEnd"/>
    </w:p>
    <w:p w:rsidR="007D2963" w:rsidRDefault="007D2963" w:rsidP="007D2963">
      <w:pPr>
        <w:pStyle w:val="ListParagraph"/>
        <w:numPr>
          <w:ilvl w:val="0"/>
          <w:numId w:val="4"/>
        </w:numPr>
      </w:pPr>
      <w:r>
        <w:t>1 x Servo - Generic</w:t>
      </w:r>
    </w:p>
    <w:p w:rsidR="007D2963" w:rsidRDefault="007D2963" w:rsidP="007D2963">
      <w:pPr>
        <w:pStyle w:val="ListParagraph"/>
        <w:numPr>
          <w:ilvl w:val="0"/>
          <w:numId w:val="4"/>
        </w:numPr>
      </w:pPr>
      <w:r>
        <w:t xml:space="preserve">1 x </w:t>
      </w:r>
      <w:proofErr w:type="spellStart"/>
      <w:r>
        <w:t>Trimpot</w:t>
      </w:r>
      <w:proofErr w:type="spellEnd"/>
      <w:r>
        <w:t xml:space="preserve"> 10K Ohm with knob</w:t>
      </w:r>
    </w:p>
    <w:p w:rsidR="007D2963" w:rsidRDefault="007D2963" w:rsidP="007D2963">
      <w:pPr>
        <w:pStyle w:val="ListParagraph"/>
        <w:numPr>
          <w:ilvl w:val="0"/>
          <w:numId w:val="4"/>
        </w:numPr>
      </w:pPr>
      <w:r>
        <w:t>1 x push button</w:t>
      </w:r>
    </w:p>
    <w:p w:rsidR="007D2963" w:rsidRDefault="007D2963" w:rsidP="007D2963">
      <w:pPr>
        <w:pStyle w:val="ListParagraph"/>
        <w:numPr>
          <w:ilvl w:val="0"/>
          <w:numId w:val="4"/>
        </w:numPr>
      </w:pPr>
      <w:r>
        <w:t>Jumper wire (standard male-male)</w:t>
      </w:r>
    </w:p>
    <w:p w:rsidR="00A50FD5" w:rsidRDefault="007F0AF4" w:rsidP="007D2963">
      <w:pPr>
        <w:pStyle w:val="ListParagraph"/>
        <w:numPr>
          <w:ilvl w:val="0"/>
          <w:numId w:val="4"/>
        </w:numPr>
      </w:pPr>
      <w:r>
        <w:t>Cardboard or construction paper for your rudders</w:t>
      </w:r>
    </w:p>
    <w:p w:rsidR="00C728C2" w:rsidRDefault="00C728C2" w:rsidP="007D2963">
      <w:pPr>
        <w:pStyle w:val="ListParagraph"/>
        <w:numPr>
          <w:ilvl w:val="0"/>
          <w:numId w:val="4"/>
        </w:numPr>
      </w:pPr>
      <w:r>
        <w:t>Paper clips</w:t>
      </w:r>
    </w:p>
    <w:p w:rsidR="00C728C2" w:rsidRPr="007D2963" w:rsidRDefault="00C728C2" w:rsidP="007D2963">
      <w:pPr>
        <w:pStyle w:val="ListParagraph"/>
        <w:numPr>
          <w:ilvl w:val="0"/>
          <w:numId w:val="4"/>
        </w:numPr>
      </w:pPr>
      <w:r>
        <w:t>Glue/adhesive</w:t>
      </w:r>
      <w:bookmarkStart w:id="0" w:name="_GoBack"/>
      <w:bookmarkEnd w:id="0"/>
    </w:p>
    <w:p w:rsidR="006941C5" w:rsidRDefault="00A50FD5" w:rsidP="00F91DF4">
      <w:pPr>
        <w:pStyle w:val="Heading1"/>
      </w:pPr>
      <w:r>
        <w:lastRenderedPageBreak/>
        <w:t>Requirements</w:t>
      </w:r>
    </w:p>
    <w:p w:rsidR="00A50FD5" w:rsidRDefault="00A50FD5" w:rsidP="00A50FD5">
      <w:pPr>
        <w:pStyle w:val="ListParagraph"/>
        <w:numPr>
          <w:ilvl w:val="0"/>
          <w:numId w:val="5"/>
        </w:numPr>
      </w:pPr>
      <w:r>
        <w:t>Create a fritzing breadboard prototype layout of your design. Once you’re satisfied, connect the device</w:t>
      </w:r>
    </w:p>
    <w:p w:rsidR="00A50FD5" w:rsidRDefault="007F0AF4" w:rsidP="00A50FD5">
      <w:pPr>
        <w:pStyle w:val="ListParagraph"/>
        <w:numPr>
          <w:ilvl w:val="0"/>
          <w:numId w:val="5"/>
        </w:numPr>
      </w:pPr>
      <w:r>
        <w:t>Create a rudder using cardboard or construction paper and mount it to the servo using one of the included horns</w:t>
      </w:r>
    </w:p>
    <w:p w:rsidR="007F0AF4" w:rsidRDefault="007F0AF4" w:rsidP="007F0AF4">
      <w:pPr>
        <w:pStyle w:val="ListParagraph"/>
        <w:numPr>
          <w:ilvl w:val="0"/>
          <w:numId w:val="5"/>
        </w:numPr>
      </w:pPr>
      <w:r>
        <w:t>Attach the fan blade to the DC motor</w:t>
      </w:r>
    </w:p>
    <w:p w:rsidR="007F0AF4" w:rsidRDefault="007F0AF4" w:rsidP="00A50FD5">
      <w:pPr>
        <w:pStyle w:val="ListParagraph"/>
        <w:numPr>
          <w:ilvl w:val="0"/>
          <w:numId w:val="5"/>
        </w:numPr>
      </w:pPr>
      <w:r>
        <w:t>Position the rudder so that it is behind the motor and blade, out of the way of the path of the blade</w:t>
      </w:r>
      <w:r w:rsidR="00C728C2">
        <w:br/>
      </w:r>
      <w:r w:rsidR="002965A1">
        <w:rPr>
          <w:noProof/>
        </w:rPr>
        <w:drawing>
          <wp:inline distT="0" distB="0" distL="0" distR="0">
            <wp:extent cx="3495675" cy="26217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61" cy="26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F4" w:rsidRDefault="007F0AF4" w:rsidP="00A50FD5">
      <w:pPr>
        <w:pStyle w:val="ListParagraph"/>
        <w:numPr>
          <w:ilvl w:val="0"/>
          <w:numId w:val="5"/>
        </w:numPr>
      </w:pPr>
      <w:r>
        <w:t xml:space="preserve">Wire the </w:t>
      </w:r>
      <w:proofErr w:type="spellStart"/>
      <w:r>
        <w:t>trimpot</w:t>
      </w:r>
      <w:proofErr w:type="spellEnd"/>
      <w:r>
        <w:t xml:space="preserve"> and push button</w:t>
      </w:r>
    </w:p>
    <w:p w:rsidR="002965A1" w:rsidRDefault="002965A1" w:rsidP="00A50FD5">
      <w:pPr>
        <w:pStyle w:val="ListParagraph"/>
        <w:numPr>
          <w:ilvl w:val="0"/>
          <w:numId w:val="5"/>
        </w:numPr>
      </w:pPr>
      <w:r>
        <w:t>Wire the motor controller</w:t>
      </w:r>
    </w:p>
    <w:p w:rsidR="007F0AF4" w:rsidRDefault="002965A1" w:rsidP="00A50FD5">
      <w:pPr>
        <w:pStyle w:val="ListParagraph"/>
        <w:numPr>
          <w:ilvl w:val="0"/>
          <w:numId w:val="5"/>
        </w:numPr>
      </w:pPr>
      <w:r>
        <w:t>Write the firmware:</w:t>
      </w:r>
    </w:p>
    <w:p w:rsidR="002965A1" w:rsidRDefault="002965A1" w:rsidP="002965A1">
      <w:pPr>
        <w:pStyle w:val="ListParagraph"/>
        <w:numPr>
          <w:ilvl w:val="1"/>
          <w:numId w:val="5"/>
        </w:numPr>
      </w:pPr>
      <w:r>
        <w:t>Have the motor spin the correct direction so that it blows air towards the rudder</w:t>
      </w:r>
    </w:p>
    <w:p w:rsidR="002965A1" w:rsidRDefault="002965A1" w:rsidP="002965A1">
      <w:pPr>
        <w:pStyle w:val="ListParagraph"/>
        <w:numPr>
          <w:ilvl w:val="1"/>
          <w:numId w:val="5"/>
        </w:numPr>
      </w:pPr>
      <w:r>
        <w:t>If the button is pressed:</w:t>
      </w:r>
    </w:p>
    <w:p w:rsidR="002965A1" w:rsidRDefault="002965A1" w:rsidP="002965A1">
      <w:pPr>
        <w:pStyle w:val="ListParagraph"/>
        <w:numPr>
          <w:ilvl w:val="2"/>
          <w:numId w:val="5"/>
        </w:numPr>
      </w:pPr>
      <w:r>
        <w:t xml:space="preserve">Measure the </w:t>
      </w:r>
      <w:proofErr w:type="spellStart"/>
      <w:r>
        <w:t>trimpot</w:t>
      </w:r>
      <w:proofErr w:type="spellEnd"/>
      <w:r>
        <w:t xml:space="preserve"> value</w:t>
      </w:r>
    </w:p>
    <w:p w:rsidR="002965A1" w:rsidRDefault="002965A1" w:rsidP="002965A1">
      <w:pPr>
        <w:pStyle w:val="ListParagraph"/>
        <w:numPr>
          <w:ilvl w:val="2"/>
          <w:numId w:val="5"/>
        </w:numPr>
      </w:pPr>
      <w:r>
        <w:t xml:space="preserve">Map the </w:t>
      </w:r>
      <w:proofErr w:type="spellStart"/>
      <w:r>
        <w:t>trimpot</w:t>
      </w:r>
      <w:proofErr w:type="spellEnd"/>
      <w:r>
        <w:t xml:space="preserve"> value to an angular value</w:t>
      </w:r>
    </w:p>
    <w:p w:rsidR="002965A1" w:rsidRDefault="002965A1" w:rsidP="002965A1">
      <w:pPr>
        <w:pStyle w:val="ListParagraph"/>
        <w:numPr>
          <w:ilvl w:val="3"/>
          <w:numId w:val="5"/>
        </w:numPr>
      </w:pPr>
      <w:r>
        <w:t>The servo should sweep up to 90 degrees in either direction</w:t>
      </w:r>
    </w:p>
    <w:p w:rsidR="00E640BA" w:rsidRDefault="002965A1" w:rsidP="009332D2">
      <w:pPr>
        <w:pStyle w:val="ListParagraph"/>
        <w:numPr>
          <w:ilvl w:val="2"/>
          <w:numId w:val="5"/>
        </w:numPr>
      </w:pPr>
      <w:r>
        <w:t>Move the servo to the correct position</w:t>
      </w:r>
    </w:p>
    <w:p w:rsidR="002604CA" w:rsidRDefault="002604CA" w:rsidP="002604CA">
      <w:pPr>
        <w:pStyle w:val="Heading1"/>
      </w:pPr>
      <w:r>
        <w:t>Deliverables</w:t>
      </w:r>
    </w:p>
    <w:p w:rsidR="002965A1" w:rsidRPr="002965A1" w:rsidRDefault="002965A1" w:rsidP="002965A1">
      <w:pPr>
        <w:rPr>
          <w:b/>
        </w:rPr>
      </w:pPr>
      <w:r w:rsidRPr="002965A1">
        <w:rPr>
          <w:b/>
        </w:rPr>
        <w:t>Project Name</w:t>
      </w:r>
    </w:p>
    <w:p w:rsidR="002965A1" w:rsidRPr="002965A1" w:rsidRDefault="002965A1" w:rsidP="002965A1">
      <w:r>
        <w:t>Replace the # with the assignment number</w:t>
      </w:r>
    </w:p>
    <w:p w:rsidR="002965A1" w:rsidRPr="002965A1" w:rsidRDefault="002965A1" w:rsidP="002965A1">
      <w:r w:rsidRPr="002965A1">
        <w:t>itp348_a#_lastname_firstname</w:t>
      </w:r>
    </w:p>
    <w:p w:rsidR="002965A1" w:rsidRPr="002965A1" w:rsidRDefault="002965A1" w:rsidP="002965A1">
      <w:pPr>
        <w:rPr>
          <w:b/>
        </w:rPr>
      </w:pPr>
      <w:r w:rsidRPr="002965A1">
        <w:rPr>
          <w:b/>
        </w:rPr>
        <w:t xml:space="preserve">Zip File </w:t>
      </w:r>
      <w:r>
        <w:rPr>
          <w:b/>
        </w:rPr>
        <w:t>(include entire project folder)</w:t>
      </w:r>
    </w:p>
    <w:p w:rsidR="002965A1" w:rsidRDefault="002965A1" w:rsidP="002965A1">
      <w:r w:rsidRPr="002965A1">
        <w:t>itp348_a#_lastname_firstname.zip</w:t>
      </w:r>
    </w:p>
    <w:p w:rsidR="002965A1" w:rsidRDefault="002965A1" w:rsidP="002965A1"/>
    <w:p w:rsidR="002965A1" w:rsidRDefault="002965A1" w:rsidP="002965A1">
      <w:pPr>
        <w:pStyle w:val="ListParagraph"/>
        <w:numPr>
          <w:ilvl w:val="0"/>
          <w:numId w:val="6"/>
        </w:numPr>
        <w:spacing w:after="0"/>
      </w:pPr>
      <w:r>
        <w:t>A compressed file containing your project. Follow the guidelines for full credit.</w:t>
      </w:r>
    </w:p>
    <w:p w:rsidR="002965A1" w:rsidRDefault="002965A1" w:rsidP="002965A1">
      <w:pPr>
        <w:pStyle w:val="ListParagraph"/>
        <w:numPr>
          <w:ilvl w:val="1"/>
          <w:numId w:val="6"/>
        </w:numPr>
        <w:spacing w:after="0"/>
      </w:pPr>
      <w:r>
        <w:lastRenderedPageBreak/>
        <w:t>Here are the instructions for submission</w:t>
      </w:r>
    </w:p>
    <w:p w:rsidR="002965A1" w:rsidRDefault="002965A1" w:rsidP="002965A1">
      <w:pPr>
        <w:pStyle w:val="ListParagraph"/>
        <w:numPr>
          <w:ilvl w:val="1"/>
          <w:numId w:val="6"/>
        </w:numPr>
        <w:spacing w:after="0"/>
      </w:pPr>
      <w:r>
        <w:t>Navigate to your project folder.</w:t>
      </w:r>
    </w:p>
    <w:p w:rsidR="002965A1" w:rsidRDefault="002965A1" w:rsidP="002965A1">
      <w:pPr>
        <w:pStyle w:val="ListParagraph"/>
        <w:numPr>
          <w:ilvl w:val="1"/>
          <w:numId w:val="6"/>
        </w:numPr>
        <w:spacing w:after="0"/>
      </w:pPr>
      <w:r>
        <w:t>Include the entire folder in a zip file</w:t>
      </w:r>
    </w:p>
    <w:p w:rsidR="002965A1" w:rsidRDefault="002965A1" w:rsidP="002965A1">
      <w:pPr>
        <w:pStyle w:val="ListParagraph"/>
        <w:numPr>
          <w:ilvl w:val="1"/>
          <w:numId w:val="6"/>
        </w:numPr>
        <w:spacing w:after="0"/>
      </w:pPr>
      <w:r>
        <w:t>Rename the zip file based on naming convention</w:t>
      </w:r>
    </w:p>
    <w:p w:rsidR="002965A1" w:rsidRDefault="002965A1" w:rsidP="002965A1">
      <w:pPr>
        <w:pStyle w:val="ListParagraph"/>
        <w:numPr>
          <w:ilvl w:val="1"/>
          <w:numId w:val="6"/>
        </w:numPr>
        <w:spacing w:after="0"/>
      </w:pPr>
      <w:r>
        <w:t>Upload zip file to Blackboard site for our course</w:t>
      </w:r>
    </w:p>
    <w:p w:rsidR="002965A1" w:rsidRDefault="002965A1" w:rsidP="002965A1">
      <w:pPr>
        <w:pStyle w:val="ListParagraph"/>
        <w:numPr>
          <w:ilvl w:val="0"/>
          <w:numId w:val="6"/>
        </w:numPr>
        <w:spacing w:after="0"/>
      </w:pPr>
      <w:r>
        <w:t>A (very) short video demonstrating your project functioning</w:t>
      </w:r>
    </w:p>
    <w:p w:rsidR="002604CA" w:rsidRDefault="002604CA" w:rsidP="002965A1">
      <w:pPr>
        <w:pStyle w:val="Heading1"/>
      </w:pPr>
      <w:r>
        <w:t>Grading Rubric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2965A1" w:rsidTr="0029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2965A1" w:rsidRDefault="002965A1" w:rsidP="002965A1">
            <w:r>
              <w:t>Item</w:t>
            </w:r>
          </w:p>
        </w:tc>
        <w:tc>
          <w:tcPr>
            <w:tcW w:w="3235" w:type="dxa"/>
          </w:tcPr>
          <w:p w:rsidR="002965A1" w:rsidRDefault="002965A1" w:rsidP="00296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2965A1" w:rsidTr="0029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2965A1" w:rsidRDefault="002965A1" w:rsidP="002965A1">
            <w:r>
              <w:t>Fritzing Diagram</w:t>
            </w:r>
          </w:p>
        </w:tc>
        <w:tc>
          <w:tcPr>
            <w:tcW w:w="3235" w:type="dxa"/>
          </w:tcPr>
          <w:p w:rsidR="002965A1" w:rsidRDefault="00E45504" w:rsidP="00296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965A1" w:rsidTr="0029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2965A1" w:rsidRDefault="002965A1" w:rsidP="002965A1">
            <w:r>
              <w:t>Motor and Motor controller wiring</w:t>
            </w:r>
          </w:p>
        </w:tc>
        <w:tc>
          <w:tcPr>
            <w:tcW w:w="3235" w:type="dxa"/>
          </w:tcPr>
          <w:p w:rsidR="002965A1" w:rsidRDefault="00E45504" w:rsidP="00296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965A1" w:rsidTr="0029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2965A1" w:rsidRDefault="002965A1" w:rsidP="002965A1">
            <w:r>
              <w:t>Servo wiring</w:t>
            </w:r>
          </w:p>
        </w:tc>
        <w:tc>
          <w:tcPr>
            <w:tcW w:w="3235" w:type="dxa"/>
          </w:tcPr>
          <w:p w:rsidR="002965A1" w:rsidRDefault="00E45504" w:rsidP="00296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965A1" w:rsidTr="0029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2965A1" w:rsidRDefault="002965A1" w:rsidP="002965A1">
            <w:r>
              <w:t xml:space="preserve">Push button and </w:t>
            </w:r>
            <w:proofErr w:type="spellStart"/>
            <w:r>
              <w:t>trimpot</w:t>
            </w:r>
            <w:proofErr w:type="spellEnd"/>
            <w:r>
              <w:t xml:space="preserve"> wiring</w:t>
            </w:r>
          </w:p>
        </w:tc>
        <w:tc>
          <w:tcPr>
            <w:tcW w:w="3235" w:type="dxa"/>
          </w:tcPr>
          <w:p w:rsidR="002965A1" w:rsidRDefault="00E45504" w:rsidP="00296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965A1" w:rsidTr="0029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2965A1" w:rsidRDefault="00E45504" w:rsidP="002965A1">
            <w:r>
              <w:t>Control coding</w:t>
            </w:r>
          </w:p>
        </w:tc>
        <w:tc>
          <w:tcPr>
            <w:tcW w:w="3235" w:type="dxa"/>
          </w:tcPr>
          <w:p w:rsidR="002965A1" w:rsidRDefault="00E45504" w:rsidP="00296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45504" w:rsidTr="0029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E45504" w:rsidRDefault="00E45504" w:rsidP="002965A1">
            <w:r>
              <w:t>Total</w:t>
            </w:r>
          </w:p>
        </w:tc>
        <w:tc>
          <w:tcPr>
            <w:tcW w:w="3235" w:type="dxa"/>
          </w:tcPr>
          <w:p w:rsidR="00E45504" w:rsidRDefault="00E45504" w:rsidP="00296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2965A1" w:rsidRPr="002965A1" w:rsidRDefault="002965A1" w:rsidP="002965A1"/>
    <w:p w:rsidR="002604CA" w:rsidRPr="002604CA" w:rsidRDefault="002604CA" w:rsidP="002604CA"/>
    <w:sectPr w:rsidR="002604CA" w:rsidRPr="0026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17E0"/>
    <w:multiLevelType w:val="hybridMultilevel"/>
    <w:tmpl w:val="10641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860"/>
    <w:multiLevelType w:val="hybridMultilevel"/>
    <w:tmpl w:val="B0460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80E8B"/>
    <w:multiLevelType w:val="hybridMultilevel"/>
    <w:tmpl w:val="5DC0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76437"/>
    <w:multiLevelType w:val="hybridMultilevel"/>
    <w:tmpl w:val="D37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95BAE"/>
    <w:multiLevelType w:val="hybridMultilevel"/>
    <w:tmpl w:val="BB8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1680"/>
    <w:multiLevelType w:val="hybridMultilevel"/>
    <w:tmpl w:val="1B9A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63"/>
    <w:rsid w:val="000C0D06"/>
    <w:rsid w:val="00101DDF"/>
    <w:rsid w:val="002604CA"/>
    <w:rsid w:val="002965A1"/>
    <w:rsid w:val="00373E6A"/>
    <w:rsid w:val="004118D1"/>
    <w:rsid w:val="0054682F"/>
    <w:rsid w:val="006941C5"/>
    <w:rsid w:val="006D2F40"/>
    <w:rsid w:val="00741FBC"/>
    <w:rsid w:val="00745574"/>
    <w:rsid w:val="007827D8"/>
    <w:rsid w:val="007D2963"/>
    <w:rsid w:val="007F0AF4"/>
    <w:rsid w:val="00805BD8"/>
    <w:rsid w:val="00851B14"/>
    <w:rsid w:val="00852FEF"/>
    <w:rsid w:val="008828C4"/>
    <w:rsid w:val="0090268C"/>
    <w:rsid w:val="009332D2"/>
    <w:rsid w:val="00961938"/>
    <w:rsid w:val="00987B87"/>
    <w:rsid w:val="00A50FD5"/>
    <w:rsid w:val="00A51844"/>
    <w:rsid w:val="00AA6F75"/>
    <w:rsid w:val="00AC1CD4"/>
    <w:rsid w:val="00B325B1"/>
    <w:rsid w:val="00C728C2"/>
    <w:rsid w:val="00CD6B4A"/>
    <w:rsid w:val="00CE303E"/>
    <w:rsid w:val="00E45504"/>
    <w:rsid w:val="00E5435C"/>
    <w:rsid w:val="00E640BA"/>
    <w:rsid w:val="00F804DA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BE3CE-93E6-4301-90BF-6E7F4327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B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0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268C"/>
    <w:rPr>
      <w:color w:val="808080"/>
    </w:rPr>
  </w:style>
  <w:style w:type="paragraph" w:styleId="ListParagraph">
    <w:name w:val="List Paragraph"/>
    <w:basedOn w:val="Normal"/>
    <w:uiPriority w:val="34"/>
    <w:qFormat/>
    <w:rsid w:val="002604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29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2965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\Documents\Custom%20Office%20Templates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135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1</cp:revision>
  <cp:lastPrinted>2019-01-28T07:40:00Z</cp:lastPrinted>
  <dcterms:created xsi:type="dcterms:W3CDTF">2019-10-22T19:41:00Z</dcterms:created>
  <dcterms:modified xsi:type="dcterms:W3CDTF">2019-10-22T21:56:00Z</dcterms:modified>
</cp:coreProperties>
</file>